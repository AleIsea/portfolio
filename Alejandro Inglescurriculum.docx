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5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69004D" w:rsidRPr="0059649E" w14:paraId="37FF3D5A" w14:textId="77777777" w:rsidTr="0069004D">
        <w:trPr>
          <w:trHeight w:val="4410"/>
        </w:trPr>
        <w:tc>
          <w:tcPr>
            <w:tcW w:w="3600" w:type="dxa"/>
            <w:vAlign w:val="bottom"/>
          </w:tcPr>
          <w:p w14:paraId="4A39498B" w14:textId="77777777" w:rsidR="0069004D" w:rsidRPr="0059649E" w:rsidRDefault="0069004D" w:rsidP="0069004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DA33C8A" wp14:editId="6A56419D">
                  <wp:extent cx="1856740" cy="1750695"/>
                  <wp:effectExtent l="0" t="19050" r="0" b="20955"/>
                  <wp:docPr id="7" name="Diagrama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C72DCB" w14:textId="77777777" w:rsidR="0069004D" w:rsidRPr="0059649E" w:rsidRDefault="0069004D" w:rsidP="0069004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34857B" w14:textId="77777777" w:rsidR="0069004D" w:rsidRPr="00B55D04" w:rsidRDefault="0069004D" w:rsidP="0069004D">
            <w:pPr>
              <w:pStyle w:val="Ttulo"/>
              <w:rPr>
                <w:b/>
                <w:bCs/>
                <w:sz w:val="56"/>
                <w:szCs w:val="56"/>
              </w:rPr>
            </w:pPr>
            <w:r w:rsidRPr="00B55D04">
              <w:rPr>
                <w:b/>
                <w:bCs/>
                <w:sz w:val="56"/>
                <w:szCs w:val="56"/>
              </w:rPr>
              <w:t>Alejandro isea</w:t>
            </w:r>
          </w:p>
          <w:p w14:paraId="43B15713" w14:textId="49D1F497" w:rsidR="0069004D" w:rsidRPr="00F35165" w:rsidRDefault="0069004D" w:rsidP="0069004D">
            <w:pPr>
              <w:pStyle w:val="Subttulo"/>
              <w:rPr>
                <w:spacing w:val="13"/>
                <w:w w:val="48"/>
                <w:sz w:val="40"/>
                <w:szCs w:val="40"/>
              </w:rPr>
            </w:pPr>
            <w:r w:rsidRPr="00F35165">
              <w:rPr>
                <w:spacing w:val="13"/>
                <w:w w:val="48"/>
                <w:sz w:val="40"/>
                <w:szCs w:val="40"/>
              </w:rPr>
              <w:t xml:space="preserve">Frontend Developer </w:t>
            </w:r>
          </w:p>
          <w:p w14:paraId="16A112C9" w14:textId="77777777" w:rsidR="00F35165" w:rsidRPr="00F35165" w:rsidRDefault="00F35165" w:rsidP="00F35165">
            <w:pPr>
              <w:rPr>
                <w:u w:val="single"/>
              </w:rPr>
            </w:pPr>
          </w:p>
          <w:p w14:paraId="251D062D" w14:textId="77777777" w:rsidR="00F35165" w:rsidRDefault="00F35165" w:rsidP="00F35165">
            <w:r w:rsidRPr="00F35165">
              <w:rPr>
                <w:b/>
                <w:bCs/>
                <w:sz w:val="20"/>
                <w:szCs w:val="20"/>
              </w:rPr>
              <w:t>My Portfolio: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hyperlink r:id="rId14" w:history="1">
              <w:r w:rsidRPr="0097698C">
                <w:rPr>
                  <w:rStyle w:val="Hipervnculo"/>
                </w:rPr>
                <w:t>https://aleisea.github.io/portfolio/porfolio.html</w:t>
              </w:r>
            </w:hyperlink>
          </w:p>
          <w:p w14:paraId="3FF1BD7D" w14:textId="4B5F611A" w:rsidR="00F35165" w:rsidRPr="00F35165" w:rsidRDefault="00F35165" w:rsidP="00F35165"/>
        </w:tc>
      </w:tr>
      <w:tr w:rsidR="0069004D" w:rsidRPr="0059649E" w14:paraId="372BFD5A" w14:textId="77777777" w:rsidTr="0069004D">
        <w:tc>
          <w:tcPr>
            <w:tcW w:w="3600" w:type="dxa"/>
          </w:tcPr>
          <w:p w14:paraId="55E17079" w14:textId="77777777" w:rsidR="0069004D" w:rsidRPr="0059649E" w:rsidRDefault="0069004D" w:rsidP="0069004D">
            <w:pPr>
              <w:pStyle w:val="Ttulo3"/>
            </w:pPr>
            <w:r>
              <w:t>profile</w:t>
            </w:r>
          </w:p>
          <w:p w14:paraId="44A4B670" w14:textId="77777777" w:rsidR="0069004D" w:rsidRDefault="0069004D" w:rsidP="0069004D">
            <w:pPr>
              <w:rPr>
                <w:b/>
                <w:bCs/>
                <w:sz w:val="20"/>
                <w:szCs w:val="20"/>
              </w:rPr>
            </w:pPr>
            <w:r>
              <w:t xml:space="preserve">Frontend developer with knowledge in: </w:t>
            </w:r>
            <w:r w:rsidRPr="00AC6B0C">
              <w:rPr>
                <w:b/>
                <w:bCs/>
                <w:sz w:val="20"/>
                <w:szCs w:val="20"/>
              </w:rPr>
              <w:t>HTML, CSS, JS, REACT, ANGULAR,</w:t>
            </w:r>
          </w:p>
          <w:p w14:paraId="7DF7B06A" w14:textId="77777777" w:rsidR="0069004D" w:rsidRPr="00AC6B0C" w:rsidRDefault="0069004D" w:rsidP="006900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TYPESCRIPT</w:t>
            </w:r>
          </w:p>
          <w:p w14:paraId="2237C886" w14:textId="77777777" w:rsidR="0069004D" w:rsidRPr="00AC6B0C" w:rsidRDefault="0069004D" w:rsidP="0069004D">
            <w:pPr>
              <w:rPr>
                <w:u w:val="single"/>
              </w:rPr>
            </w:pPr>
            <w:r w:rsidRPr="00AC6B0C">
              <w:rPr>
                <w:b/>
                <w:bCs/>
                <w:sz w:val="20"/>
                <w:szCs w:val="20"/>
              </w:rPr>
              <w:t>NODE.JS, EXPRESS</w:t>
            </w:r>
            <w:r>
              <w:t>, creating content with a strong understanding of web technologies and a creative approach to user interface development.</w:t>
            </w:r>
          </w:p>
          <w:p w14:paraId="51147374" w14:textId="77777777" w:rsidR="0069004D" w:rsidRPr="0059649E" w:rsidRDefault="0069004D" w:rsidP="0069004D"/>
          <w:p w14:paraId="7FA05777" w14:textId="59DB6CA0" w:rsidR="0069004D" w:rsidRPr="005D09D8" w:rsidRDefault="0069004D" w:rsidP="0069004D">
            <w:pPr>
              <w:pStyle w:val="Ttulo3"/>
            </w:pPr>
            <w:r>
              <w:t>contact</w:t>
            </w:r>
          </w:p>
          <w:p w14:paraId="4548754E" w14:textId="77777777" w:rsidR="0069004D" w:rsidRPr="009120EA" w:rsidRDefault="0069004D" w:rsidP="0069004D">
            <w:pPr>
              <w:rPr>
                <w:b/>
                <w:bCs/>
              </w:rPr>
            </w:pPr>
            <w:r w:rsidRPr="009120EA">
              <w:rPr>
                <w:b/>
                <w:bCs/>
              </w:rPr>
              <w:t>LINKEDIN:</w:t>
            </w:r>
          </w:p>
          <w:p w14:paraId="07C8FB98" w14:textId="77777777" w:rsidR="0069004D" w:rsidRPr="009120EA" w:rsidRDefault="0069004D" w:rsidP="0069004D">
            <w:r w:rsidRPr="009120EA">
              <w:t>https://www.linkedin.com/in/alejandro-isea-1a285a282/</w:t>
            </w:r>
          </w:p>
          <w:p w14:paraId="30668CB0" w14:textId="77777777" w:rsidR="0069004D" w:rsidRPr="0059649E" w:rsidRDefault="0069004D" w:rsidP="0069004D"/>
          <w:p w14:paraId="692FFD1F" w14:textId="77777777" w:rsidR="0069004D" w:rsidRPr="006B5757" w:rsidRDefault="0069004D" w:rsidP="0069004D">
            <w:pPr>
              <w:rPr>
                <w:b/>
                <w:bCs/>
              </w:rPr>
            </w:pPr>
            <w:r w:rsidRPr="006B5757">
              <w:rPr>
                <w:b/>
                <w:bCs/>
              </w:rPr>
              <w:t>EMAIL:</w:t>
            </w:r>
          </w:p>
          <w:p w14:paraId="710E8F83" w14:textId="77777777" w:rsidR="0069004D" w:rsidRPr="005D09D8" w:rsidRDefault="00BB0956" w:rsidP="0069004D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5" w:history="1">
              <w:r w:rsidR="0069004D" w:rsidRPr="00254874">
                <w:rPr>
                  <w:rStyle w:val="Hipervnculo"/>
                  <w:szCs w:val="18"/>
                </w:rPr>
                <w:t>alejandroisea32@gmail.com</w:t>
              </w:r>
            </w:hyperlink>
          </w:p>
          <w:p w14:paraId="56A47B17" w14:textId="77777777" w:rsidR="0069004D" w:rsidRPr="0059649E" w:rsidRDefault="0069004D" w:rsidP="0069004D">
            <w:pPr>
              <w:pStyle w:val="Ttulo3"/>
            </w:pPr>
            <w:r>
              <w:t>APTITUDES</w:t>
            </w:r>
          </w:p>
          <w:p w14:paraId="7F130DC6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HTML</w:t>
            </w:r>
          </w:p>
          <w:p w14:paraId="19045EC4" w14:textId="77777777" w:rsidR="0069004D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CSS</w:t>
            </w:r>
          </w:p>
          <w:p w14:paraId="57B4462A" w14:textId="77777777" w:rsidR="0069004D" w:rsidRPr="007F638C" w:rsidRDefault="0069004D" w:rsidP="0069004D">
            <w:pPr>
              <w:rPr>
                <w:b/>
                <w:bCs/>
              </w:rPr>
            </w:pPr>
            <w:r>
              <w:rPr>
                <w:b/>
                <w:bCs/>
              </w:rPr>
              <w:t>SAAS</w:t>
            </w:r>
          </w:p>
          <w:p w14:paraId="39F4A59B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TAILWIND</w:t>
            </w:r>
          </w:p>
          <w:p w14:paraId="7981F7CF" w14:textId="77777777" w:rsidR="0069004D" w:rsidRPr="007F638C" w:rsidRDefault="0069004D" w:rsidP="0069004D">
            <w:pPr>
              <w:rPr>
                <w:b/>
                <w:bCs/>
                <w:u w:val="single"/>
              </w:rPr>
            </w:pPr>
            <w:r w:rsidRPr="007F638C">
              <w:rPr>
                <w:b/>
                <w:bCs/>
              </w:rPr>
              <w:t>JAVASCRIPT</w:t>
            </w:r>
          </w:p>
          <w:p w14:paraId="0A0CAB80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REACT</w:t>
            </w:r>
            <w:r>
              <w:rPr>
                <w:b/>
                <w:bCs/>
              </w:rPr>
              <w:t>.JS</w:t>
            </w:r>
          </w:p>
          <w:p w14:paraId="231C052C" w14:textId="639E20C2" w:rsidR="0069004D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NODE.JS</w:t>
            </w:r>
          </w:p>
          <w:p w14:paraId="445B8BCB" w14:textId="4F494B13" w:rsidR="00F35165" w:rsidRPr="007F638C" w:rsidRDefault="00F35165" w:rsidP="0069004D">
            <w:pPr>
              <w:rPr>
                <w:b/>
                <w:bCs/>
              </w:rPr>
            </w:pPr>
            <w:r>
              <w:rPr>
                <w:b/>
                <w:bCs/>
              </w:rPr>
              <w:t>PHYTON</w:t>
            </w:r>
          </w:p>
          <w:p w14:paraId="04FF4141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EXPRESS</w:t>
            </w:r>
          </w:p>
          <w:p w14:paraId="4F770D0A" w14:textId="77777777" w:rsidR="0069004D" w:rsidRPr="00F35165" w:rsidRDefault="0069004D" w:rsidP="0069004D">
            <w:pPr>
              <w:rPr>
                <w:b/>
                <w:bCs/>
                <w:u w:val="single"/>
              </w:rPr>
            </w:pPr>
            <w:r w:rsidRPr="007F638C">
              <w:rPr>
                <w:b/>
                <w:bCs/>
              </w:rPr>
              <w:t>TYPESCRIPT</w:t>
            </w:r>
          </w:p>
          <w:p w14:paraId="253C1BD7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GIT |GITHUB</w:t>
            </w:r>
          </w:p>
          <w:p w14:paraId="0E04CD77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ANGULAR</w:t>
            </w:r>
          </w:p>
          <w:p w14:paraId="694B1735" w14:textId="77777777" w:rsidR="0069004D" w:rsidRPr="007F638C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POO</w:t>
            </w:r>
          </w:p>
          <w:p w14:paraId="00C64950" w14:textId="77777777" w:rsidR="0069004D" w:rsidRDefault="0069004D" w:rsidP="0069004D">
            <w:pPr>
              <w:rPr>
                <w:b/>
                <w:bCs/>
              </w:rPr>
            </w:pPr>
            <w:r w:rsidRPr="007F638C">
              <w:rPr>
                <w:b/>
                <w:bCs/>
              </w:rPr>
              <w:t>NEXT.JS</w:t>
            </w:r>
          </w:p>
          <w:p w14:paraId="51F73B9B" w14:textId="77777777" w:rsidR="0069004D" w:rsidRPr="005D09D8" w:rsidRDefault="0069004D" w:rsidP="0069004D">
            <w:pPr>
              <w:rPr>
                <w:b/>
                <w:bCs/>
              </w:rPr>
            </w:pPr>
            <w:r>
              <w:rPr>
                <w:b/>
                <w:bCs/>
              </w:rPr>
              <w:t>JQUERY</w:t>
            </w:r>
          </w:p>
        </w:tc>
        <w:tc>
          <w:tcPr>
            <w:tcW w:w="720" w:type="dxa"/>
          </w:tcPr>
          <w:p w14:paraId="14B69655" w14:textId="77777777" w:rsidR="0069004D" w:rsidRPr="0059649E" w:rsidRDefault="0069004D" w:rsidP="0069004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B204D5" w14:textId="77777777" w:rsidR="0069004D" w:rsidRPr="0059649E" w:rsidRDefault="0069004D" w:rsidP="0069004D">
            <w:pPr>
              <w:pStyle w:val="Ttulo2"/>
            </w:pPr>
            <w:r>
              <w:t>EDUCATION</w:t>
            </w:r>
          </w:p>
          <w:p w14:paraId="377043EF" w14:textId="77777777" w:rsidR="0069004D" w:rsidRDefault="0069004D" w:rsidP="0069004D">
            <w:pPr>
              <w:pStyle w:val="Ttulo4"/>
            </w:pPr>
          </w:p>
          <w:p w14:paraId="68EAF885" w14:textId="77777777" w:rsidR="0069004D" w:rsidRPr="0059649E" w:rsidRDefault="0069004D" w:rsidP="0069004D">
            <w:pPr>
              <w:pStyle w:val="Ttulo4"/>
            </w:pPr>
            <w:r>
              <w:t>HTML-CSS-JS | UDEMY</w:t>
            </w:r>
          </w:p>
          <w:p w14:paraId="194CF836" w14:textId="77777777" w:rsidR="0069004D" w:rsidRPr="0069004D" w:rsidRDefault="0069004D" w:rsidP="0069004D">
            <w:pPr>
              <w:pStyle w:val="Fecha"/>
              <w:rPr>
                <w:u w:val="single"/>
              </w:rPr>
            </w:pPr>
            <w:r>
              <w:t>2022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present</w:t>
            </w:r>
          </w:p>
          <w:p w14:paraId="38DAE6B1" w14:textId="77777777" w:rsidR="0069004D" w:rsidRPr="00964559" w:rsidRDefault="0069004D" w:rsidP="0069004D">
            <w:r w:rsidRPr="00964559">
              <w:t>With a strong foundation in HTML, CSS, and JavaScript, acquired through certified courses on Udemy, I have the ability to create modern, responsive websites that meet current industry standards.</w:t>
            </w:r>
          </w:p>
          <w:p w14:paraId="40D0DB2F" w14:textId="77777777" w:rsidR="0069004D" w:rsidRPr="00964559" w:rsidRDefault="0069004D" w:rsidP="0069004D">
            <w:pPr>
              <w:rPr>
                <w:u w:val="single"/>
              </w:rPr>
            </w:pPr>
          </w:p>
          <w:p w14:paraId="27756D79" w14:textId="77777777" w:rsidR="0069004D" w:rsidRDefault="0069004D" w:rsidP="0069004D">
            <w:pPr>
              <w:rPr>
                <w:lang w:bidi="es-ES"/>
              </w:rPr>
            </w:pPr>
          </w:p>
          <w:p w14:paraId="5EF574CD" w14:textId="77777777" w:rsidR="0069004D" w:rsidRPr="0059649E" w:rsidRDefault="0069004D" w:rsidP="0069004D">
            <w:pPr>
              <w:pStyle w:val="Ttulo4"/>
            </w:pPr>
            <w:r>
              <w:t>REACT.JS | CODERHOUSE</w:t>
            </w:r>
          </w:p>
          <w:p w14:paraId="098EBF02" w14:textId="77777777" w:rsidR="0069004D" w:rsidRPr="0069004D" w:rsidRDefault="0069004D" w:rsidP="0069004D">
            <w:pPr>
              <w:pStyle w:val="Fecha"/>
              <w:rPr>
                <w:u w:val="single"/>
              </w:rPr>
            </w:pPr>
            <w:r>
              <w:t>2024</w:t>
            </w:r>
            <w:r w:rsidRPr="0059649E">
              <w:rPr>
                <w:lang w:bidi="es-ES"/>
              </w:rPr>
              <w:t xml:space="preserve"> - </w:t>
            </w:r>
            <w:r>
              <w:t>present</w:t>
            </w:r>
          </w:p>
          <w:p w14:paraId="44425DBC" w14:textId="77777777" w:rsidR="0069004D" w:rsidRPr="0059649E" w:rsidRDefault="0069004D" w:rsidP="0069004D">
            <w:r w:rsidRPr="00964559">
              <w:t xml:space="preserve">I am currently a coderhouse student deepening practices in </w:t>
            </w:r>
            <w:r w:rsidRPr="00964559">
              <w:rPr>
                <w:b/>
                <w:bCs/>
                <w:u w:val="single"/>
              </w:rPr>
              <w:t>React</w:t>
            </w:r>
            <w:r w:rsidRPr="00B55D04">
              <w:rPr>
                <w:b/>
                <w:bCs/>
              </w:rPr>
              <w:t>.js</w:t>
            </w:r>
            <w:r>
              <w:t xml:space="preserve"> </w:t>
            </w:r>
          </w:p>
          <w:p w14:paraId="4112BD01" w14:textId="77777777" w:rsidR="0069004D" w:rsidRPr="0059649E" w:rsidRDefault="0069004D" w:rsidP="0069004D">
            <w:pPr>
              <w:pStyle w:val="Ttulo2"/>
            </w:pPr>
            <w:r>
              <w:t>PROJECT SUMMARY</w:t>
            </w:r>
          </w:p>
          <w:p w14:paraId="06E9A2B0" w14:textId="77777777" w:rsidR="0069004D" w:rsidRPr="00964559" w:rsidRDefault="0069004D" w:rsidP="0069004D">
            <w:pPr>
              <w:pStyle w:val="Ttulo4"/>
              <w:rPr>
                <w:u w:val="single"/>
              </w:rPr>
            </w:pPr>
          </w:p>
          <w:p w14:paraId="4C12ECD0" w14:textId="77777777" w:rsidR="0069004D" w:rsidRPr="0069004D" w:rsidRDefault="0069004D" w:rsidP="0069004D">
            <w:pPr>
              <w:pStyle w:val="Ttulo4"/>
              <w:rPr>
                <w:bCs/>
                <w:u w:val="single"/>
              </w:rPr>
            </w:pPr>
            <w:r w:rsidRPr="0069004D">
              <w:rPr>
                <w:u w:val="single"/>
              </w:rPr>
              <w:t>Salinera la Capital S.A</w:t>
            </w:r>
            <w:r w:rsidRPr="0069004D">
              <w:rPr>
                <w:u w:val="single"/>
                <w:lang w:bidi="es-ES"/>
              </w:rPr>
              <w:t xml:space="preserve"> </w:t>
            </w:r>
          </w:p>
          <w:p w14:paraId="0D13CE38" w14:textId="77777777" w:rsidR="0069004D" w:rsidRDefault="0069004D" w:rsidP="0069004D">
            <w:r w:rsidRPr="006368A7">
              <w:t xml:space="preserve">For the Company I have developed a landing page with </w:t>
            </w:r>
            <w:r w:rsidRPr="00B55D04">
              <w:rPr>
                <w:b/>
                <w:bCs/>
              </w:rPr>
              <w:t>react</w:t>
            </w:r>
            <w:r w:rsidRPr="006368A7">
              <w:t>, developing components, and importing images locally, it was comfortable working with Aranza Isea who collaborated with me in the area of Design and user interface</w:t>
            </w:r>
          </w:p>
          <w:p w14:paraId="4BDAE7FA" w14:textId="77777777" w:rsidR="0069004D" w:rsidRPr="0059649E" w:rsidRDefault="0069004D" w:rsidP="0069004D"/>
          <w:p w14:paraId="56F5FC31" w14:textId="35D8D11F" w:rsidR="0069004D" w:rsidRPr="0069004D" w:rsidRDefault="0069004D" w:rsidP="0069004D">
            <w:pPr>
              <w:pStyle w:val="Ttulo4"/>
              <w:rPr>
                <w:lang w:bidi="es-ES"/>
              </w:rPr>
            </w:pPr>
            <w:r w:rsidRPr="0069004D">
              <w:rPr>
                <w:u w:val="single"/>
              </w:rPr>
              <w:t>Balance of expenses</w:t>
            </w:r>
            <w:r w:rsidRPr="0069004D">
              <w:rPr>
                <w:u w:val="single"/>
                <w:lang w:bidi="es-ES"/>
              </w:rPr>
              <w:t xml:space="preserve"> |Calculator</w:t>
            </w:r>
          </w:p>
          <w:p w14:paraId="76870D48" w14:textId="77777777" w:rsidR="0069004D" w:rsidRDefault="0069004D" w:rsidP="0069004D">
            <w:pPr>
              <w:pStyle w:val="Ttulo4"/>
              <w:rPr>
                <w:b w:val="0"/>
              </w:rPr>
            </w:pPr>
            <w:r w:rsidRPr="006368A7">
              <w:rPr>
                <w:b w:val="0"/>
              </w:rPr>
              <w:t xml:space="preserve">For my second Project I have created a calculator and an expense balance with </w:t>
            </w:r>
            <w:r w:rsidRPr="00B55D04">
              <w:rPr>
                <w:bCs/>
              </w:rPr>
              <w:t>react.js</w:t>
            </w:r>
            <w:r w:rsidRPr="006368A7">
              <w:rPr>
                <w:b w:val="0"/>
              </w:rPr>
              <w:t xml:space="preserve"> managing the states of the components with functions like useState, useContext, GlobalState.</w:t>
            </w:r>
          </w:p>
          <w:p w14:paraId="361580E3" w14:textId="77777777" w:rsidR="0069004D" w:rsidRDefault="0069004D" w:rsidP="0069004D">
            <w:pPr>
              <w:pStyle w:val="Ttulo4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71FE5682" w14:textId="77777777" w:rsidR="0069004D" w:rsidRPr="0069004D" w:rsidRDefault="0069004D" w:rsidP="0069004D">
            <w:pPr>
              <w:pStyle w:val="Ttulo4"/>
              <w:rPr>
                <w:u w:val="single"/>
              </w:rPr>
            </w:pPr>
            <w:r w:rsidRPr="0069004D">
              <w:rPr>
                <w:u w:val="single"/>
              </w:rPr>
              <w:t>WeatherApp API</w:t>
            </w:r>
          </w:p>
          <w:p w14:paraId="4549B575" w14:textId="77777777" w:rsidR="0069004D" w:rsidRDefault="0069004D" w:rsidP="0069004D">
            <w:r w:rsidRPr="006368A7">
              <w:t xml:space="preserve">In this project I have programmed an app, to display the weather, and its characteristics, implementing a weather API, this project was created with </w:t>
            </w:r>
            <w:r w:rsidRPr="00B55D04">
              <w:rPr>
                <w:b/>
                <w:bCs/>
              </w:rPr>
              <w:t>react.js</w:t>
            </w:r>
          </w:p>
          <w:p w14:paraId="37C329A3" w14:textId="77777777" w:rsidR="0069004D" w:rsidRDefault="0069004D" w:rsidP="0069004D"/>
          <w:p w14:paraId="55212DC7" w14:textId="77777777" w:rsidR="0069004D" w:rsidRPr="0069004D" w:rsidRDefault="0069004D" w:rsidP="0069004D">
            <w:pPr>
              <w:pStyle w:val="Ttulo4"/>
              <w:rPr>
                <w:u w:val="single"/>
              </w:rPr>
            </w:pPr>
            <w:r w:rsidRPr="0069004D">
              <w:rPr>
                <w:u w:val="single"/>
              </w:rPr>
              <w:t xml:space="preserve">Shopping Cart </w:t>
            </w:r>
          </w:p>
          <w:p w14:paraId="74E603C8" w14:textId="77777777" w:rsidR="0069004D" w:rsidRPr="006368A7" w:rsidRDefault="0069004D" w:rsidP="0069004D">
            <w:r>
              <w:t xml:space="preserve">I have developed a shopping cart using the </w:t>
            </w:r>
            <w:r w:rsidRPr="00B55D04">
              <w:rPr>
                <w:b/>
                <w:bCs/>
              </w:rPr>
              <w:t>JavaScript</w:t>
            </w:r>
            <w:r>
              <w:t xml:space="preserve"> library </w:t>
            </w:r>
            <w:r w:rsidRPr="00B55D04">
              <w:rPr>
                <w:b/>
                <w:bCs/>
              </w:rPr>
              <w:t>React</w:t>
            </w:r>
            <w:r>
              <w:t xml:space="preserve">. I implemented key </w:t>
            </w:r>
            <w:r w:rsidRPr="0069004D">
              <w:t>functionalities</w:t>
            </w:r>
            <w:r>
              <w:t xml:space="preserve"> such as adding and removing products, updating quantities, and calculating the total purchase, all with a focus on usability</w:t>
            </w:r>
          </w:p>
        </w:tc>
      </w:tr>
    </w:tbl>
    <w:p w14:paraId="0D60BCBF" w14:textId="77777777" w:rsidR="0043117B" w:rsidRPr="0059649E" w:rsidRDefault="00BB0956" w:rsidP="000C45FF">
      <w:pPr>
        <w:tabs>
          <w:tab w:val="left" w:pos="990"/>
        </w:tabs>
      </w:pPr>
    </w:p>
    <w:sectPr w:rsidR="0043117B" w:rsidRPr="0059649E" w:rsidSect="0059649E">
      <w:headerReference w:type="default" r:id="rId16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38F3" w14:textId="77777777" w:rsidR="00BB0956" w:rsidRDefault="00BB0956" w:rsidP="000C45FF">
      <w:r>
        <w:separator/>
      </w:r>
    </w:p>
  </w:endnote>
  <w:endnote w:type="continuationSeparator" w:id="0">
    <w:p w14:paraId="5B626F94" w14:textId="77777777" w:rsidR="00BB0956" w:rsidRDefault="00BB09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5546" w14:textId="77777777" w:rsidR="00BB0956" w:rsidRDefault="00BB0956" w:rsidP="000C45FF">
      <w:r>
        <w:separator/>
      </w:r>
    </w:p>
  </w:footnote>
  <w:footnote w:type="continuationSeparator" w:id="0">
    <w:p w14:paraId="0EE644AE" w14:textId="77777777" w:rsidR="00BB0956" w:rsidRDefault="00BB09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4A59C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0E3FF37" wp14:editId="45C287D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11"/>
    <w:rsid w:val="00005DC6"/>
    <w:rsid w:val="000138FD"/>
    <w:rsid w:val="00022F43"/>
    <w:rsid w:val="00026811"/>
    <w:rsid w:val="00036450"/>
    <w:rsid w:val="00075675"/>
    <w:rsid w:val="00094499"/>
    <w:rsid w:val="000C45FF"/>
    <w:rsid w:val="000E3FD1"/>
    <w:rsid w:val="000F2F1C"/>
    <w:rsid w:val="00112054"/>
    <w:rsid w:val="001424E5"/>
    <w:rsid w:val="0014463C"/>
    <w:rsid w:val="001452FA"/>
    <w:rsid w:val="001525E1"/>
    <w:rsid w:val="00160384"/>
    <w:rsid w:val="00180329"/>
    <w:rsid w:val="0019001F"/>
    <w:rsid w:val="001A113A"/>
    <w:rsid w:val="001A74A5"/>
    <w:rsid w:val="001B2ABD"/>
    <w:rsid w:val="001B49C5"/>
    <w:rsid w:val="001C6657"/>
    <w:rsid w:val="001E0391"/>
    <w:rsid w:val="001E1759"/>
    <w:rsid w:val="001F1ECC"/>
    <w:rsid w:val="001F34CC"/>
    <w:rsid w:val="0020205C"/>
    <w:rsid w:val="002400EB"/>
    <w:rsid w:val="002559EC"/>
    <w:rsid w:val="00256CF7"/>
    <w:rsid w:val="0027344D"/>
    <w:rsid w:val="00281FD5"/>
    <w:rsid w:val="00295254"/>
    <w:rsid w:val="002D3CA3"/>
    <w:rsid w:val="002E7ECF"/>
    <w:rsid w:val="0030481B"/>
    <w:rsid w:val="003156FC"/>
    <w:rsid w:val="003254B5"/>
    <w:rsid w:val="003706F1"/>
    <w:rsid w:val="0037121F"/>
    <w:rsid w:val="003A6B7D"/>
    <w:rsid w:val="003B06CA"/>
    <w:rsid w:val="003B6217"/>
    <w:rsid w:val="003D2C65"/>
    <w:rsid w:val="004071FC"/>
    <w:rsid w:val="004142CD"/>
    <w:rsid w:val="00445947"/>
    <w:rsid w:val="004561E8"/>
    <w:rsid w:val="004813B3"/>
    <w:rsid w:val="00496591"/>
    <w:rsid w:val="004C63E4"/>
    <w:rsid w:val="004D3011"/>
    <w:rsid w:val="0050127C"/>
    <w:rsid w:val="005262AC"/>
    <w:rsid w:val="0054263B"/>
    <w:rsid w:val="0054418A"/>
    <w:rsid w:val="00561EAC"/>
    <w:rsid w:val="0059649E"/>
    <w:rsid w:val="005D09D8"/>
    <w:rsid w:val="005E39D5"/>
    <w:rsid w:val="00600670"/>
    <w:rsid w:val="0062123A"/>
    <w:rsid w:val="006339A3"/>
    <w:rsid w:val="006368A7"/>
    <w:rsid w:val="00646E75"/>
    <w:rsid w:val="006501D3"/>
    <w:rsid w:val="006771D0"/>
    <w:rsid w:val="0069004D"/>
    <w:rsid w:val="006B5757"/>
    <w:rsid w:val="00715FCB"/>
    <w:rsid w:val="00743101"/>
    <w:rsid w:val="007775E1"/>
    <w:rsid w:val="007867A0"/>
    <w:rsid w:val="007927F5"/>
    <w:rsid w:val="007F638C"/>
    <w:rsid w:val="00802CA0"/>
    <w:rsid w:val="00815AD0"/>
    <w:rsid w:val="00824AD0"/>
    <w:rsid w:val="008526AE"/>
    <w:rsid w:val="00853820"/>
    <w:rsid w:val="008569EA"/>
    <w:rsid w:val="008672E4"/>
    <w:rsid w:val="009043FE"/>
    <w:rsid w:val="00907AE8"/>
    <w:rsid w:val="009120EA"/>
    <w:rsid w:val="009260CD"/>
    <w:rsid w:val="0093213A"/>
    <w:rsid w:val="00952C25"/>
    <w:rsid w:val="00955ED3"/>
    <w:rsid w:val="00964559"/>
    <w:rsid w:val="00983376"/>
    <w:rsid w:val="009A09AC"/>
    <w:rsid w:val="009B636A"/>
    <w:rsid w:val="00A2118D"/>
    <w:rsid w:val="00A21476"/>
    <w:rsid w:val="00AC6B0C"/>
    <w:rsid w:val="00AD76E2"/>
    <w:rsid w:val="00AE4E3D"/>
    <w:rsid w:val="00B20152"/>
    <w:rsid w:val="00B359E4"/>
    <w:rsid w:val="00B35FEB"/>
    <w:rsid w:val="00B55D04"/>
    <w:rsid w:val="00B57D98"/>
    <w:rsid w:val="00B70850"/>
    <w:rsid w:val="00B719AF"/>
    <w:rsid w:val="00B75BFC"/>
    <w:rsid w:val="00B866E0"/>
    <w:rsid w:val="00BB0956"/>
    <w:rsid w:val="00C066B6"/>
    <w:rsid w:val="00C171C5"/>
    <w:rsid w:val="00C37BA1"/>
    <w:rsid w:val="00C4142B"/>
    <w:rsid w:val="00C4674C"/>
    <w:rsid w:val="00C506CF"/>
    <w:rsid w:val="00C72BED"/>
    <w:rsid w:val="00C761E5"/>
    <w:rsid w:val="00C9578B"/>
    <w:rsid w:val="00CB0055"/>
    <w:rsid w:val="00CC0C6D"/>
    <w:rsid w:val="00CE74FF"/>
    <w:rsid w:val="00D04BFE"/>
    <w:rsid w:val="00D2522B"/>
    <w:rsid w:val="00D422DE"/>
    <w:rsid w:val="00D5459D"/>
    <w:rsid w:val="00D6383B"/>
    <w:rsid w:val="00D9213B"/>
    <w:rsid w:val="00DA1F4D"/>
    <w:rsid w:val="00DB0D6F"/>
    <w:rsid w:val="00DD172A"/>
    <w:rsid w:val="00E16AA8"/>
    <w:rsid w:val="00E25A26"/>
    <w:rsid w:val="00E4381A"/>
    <w:rsid w:val="00E55D74"/>
    <w:rsid w:val="00EE06C6"/>
    <w:rsid w:val="00EE4C8D"/>
    <w:rsid w:val="00F35165"/>
    <w:rsid w:val="00F60274"/>
    <w:rsid w:val="00F77FB9"/>
    <w:rsid w:val="00F86EDF"/>
    <w:rsid w:val="00F94526"/>
    <w:rsid w:val="00FB068F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E37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67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mailto:alejandroisea32@gmail.com" TargetMode="Externa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s://aleisea.github.io/portfolio/porfolio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nza%20Isea\AppData\Local\Microsoft\Office\16.0\DTS\es-ES%7b557FC0F0-01A3-4D29-BD1A-01B1D0857DB4%7d\%7b250F0CF2-671D-4709-9098-01A198858FC3%7dtf00546271_win3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C3C6B6-C474-4B88-AC8D-1F807EB85DC4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A9B62EF-D735-4668-94C5-3143B9BA3A68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814333FD-F496-4A83-A504-874D566040C3}" type="sibTrans" cxnId="{4F1955F5-7F1D-40B6-98A6-39E1488F0C6B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AR"/>
        </a:p>
      </dgm:t>
    </dgm:pt>
    <dgm:pt modelId="{B75078F3-4999-4EB2-AFDF-2590B8A79C2A}" type="parTrans" cxnId="{4F1955F5-7F1D-40B6-98A6-39E1488F0C6B}">
      <dgm:prSet/>
      <dgm:spPr/>
      <dgm:t>
        <a:bodyPr/>
        <a:lstStyle/>
        <a:p>
          <a:endParaRPr lang="es-AR"/>
        </a:p>
      </dgm:t>
    </dgm:pt>
    <dgm:pt modelId="{8B018693-D22A-4292-8681-70353736ACB2}" type="pres">
      <dgm:prSet presAssocID="{BAC3C6B6-C474-4B88-AC8D-1F807EB85DC4}" presName="Name0" presStyleCnt="0">
        <dgm:presLayoutVars>
          <dgm:chMax val="7"/>
          <dgm:chPref val="7"/>
          <dgm:dir/>
        </dgm:presLayoutVars>
      </dgm:prSet>
      <dgm:spPr/>
    </dgm:pt>
    <dgm:pt modelId="{F1F3D148-7DB2-4E83-AEB5-9FD3BA857FBF}" type="pres">
      <dgm:prSet presAssocID="{BAC3C6B6-C474-4B88-AC8D-1F807EB85DC4}" presName="Name1" presStyleCnt="0"/>
      <dgm:spPr/>
    </dgm:pt>
    <dgm:pt modelId="{67200D70-2989-4EA7-AC86-DCA3149A9CB9}" type="pres">
      <dgm:prSet presAssocID="{814333FD-F496-4A83-A504-874D566040C3}" presName="picture_1" presStyleCnt="0"/>
      <dgm:spPr/>
    </dgm:pt>
    <dgm:pt modelId="{9BA2B19D-CF3F-42B9-8255-28AAC66E1E35}" type="pres">
      <dgm:prSet presAssocID="{814333FD-F496-4A83-A504-874D566040C3}" presName="pictureRepeatNode" presStyleLbl="alignImgPlace1" presStyleIdx="0" presStyleCnt="1" custScaleX="193179" custScaleY="190754" custLinFactNeighborX="0" custLinFactNeighborY="3410"/>
      <dgm:spPr/>
    </dgm:pt>
    <dgm:pt modelId="{F009526E-EB1A-4476-878C-D78F50E527C8}" type="pres">
      <dgm:prSet presAssocID="{8A9B62EF-D735-4668-94C5-3143B9BA3A68}" presName="text_1" presStyleLbl="node1" presStyleIdx="0" presStyleCnt="0" custScaleX="163296" custScaleY="136820">
        <dgm:presLayoutVars>
          <dgm:bulletEnabled val="1"/>
        </dgm:presLayoutVars>
      </dgm:prSet>
      <dgm:spPr/>
    </dgm:pt>
  </dgm:ptLst>
  <dgm:cxnLst>
    <dgm:cxn modelId="{4E3DF41D-5935-447E-8A89-A89232A96728}" type="presOf" srcId="{8A9B62EF-D735-4668-94C5-3143B9BA3A68}" destId="{F009526E-EB1A-4476-878C-D78F50E527C8}" srcOrd="0" destOrd="0" presId="urn:microsoft.com/office/officeart/2008/layout/CircularPictureCallout"/>
    <dgm:cxn modelId="{01F9D14F-B50F-45AA-8767-F8A250DECA64}" type="presOf" srcId="{814333FD-F496-4A83-A504-874D566040C3}" destId="{9BA2B19D-CF3F-42B9-8255-28AAC66E1E35}" srcOrd="0" destOrd="0" presId="urn:microsoft.com/office/officeart/2008/layout/CircularPictureCallout"/>
    <dgm:cxn modelId="{A5D23BDF-52F3-4D17-9FE5-6285199C7AE8}" type="presOf" srcId="{BAC3C6B6-C474-4B88-AC8D-1F807EB85DC4}" destId="{8B018693-D22A-4292-8681-70353736ACB2}" srcOrd="0" destOrd="0" presId="urn:microsoft.com/office/officeart/2008/layout/CircularPictureCallout"/>
    <dgm:cxn modelId="{4F1955F5-7F1D-40B6-98A6-39E1488F0C6B}" srcId="{BAC3C6B6-C474-4B88-AC8D-1F807EB85DC4}" destId="{8A9B62EF-D735-4668-94C5-3143B9BA3A68}" srcOrd="0" destOrd="0" parTransId="{B75078F3-4999-4EB2-AFDF-2590B8A79C2A}" sibTransId="{814333FD-F496-4A83-A504-874D566040C3}"/>
    <dgm:cxn modelId="{8080A481-19A1-41F1-84D6-3E25A28C4114}" type="presParOf" srcId="{8B018693-D22A-4292-8681-70353736ACB2}" destId="{F1F3D148-7DB2-4E83-AEB5-9FD3BA857FBF}" srcOrd="0" destOrd="0" presId="urn:microsoft.com/office/officeart/2008/layout/CircularPictureCallout"/>
    <dgm:cxn modelId="{7E459348-EE6D-41F1-B818-D4CE5DF5857D}" type="presParOf" srcId="{F1F3D148-7DB2-4E83-AEB5-9FD3BA857FBF}" destId="{67200D70-2989-4EA7-AC86-DCA3149A9CB9}" srcOrd="0" destOrd="0" presId="urn:microsoft.com/office/officeart/2008/layout/CircularPictureCallout"/>
    <dgm:cxn modelId="{008E9DA6-78CE-4EE8-9704-88BBC08313CD}" type="presParOf" srcId="{67200D70-2989-4EA7-AC86-DCA3149A9CB9}" destId="{9BA2B19D-CF3F-42B9-8255-28AAC66E1E35}" srcOrd="0" destOrd="0" presId="urn:microsoft.com/office/officeart/2008/layout/CircularPictureCallout"/>
    <dgm:cxn modelId="{B39CAE5B-1CD0-428D-BA01-9E1A25DCE86B}" type="presParOf" srcId="{F1F3D148-7DB2-4E83-AEB5-9FD3BA857FBF}" destId="{F009526E-EB1A-4476-878C-D78F50E527C8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2B19D-CF3F-42B9-8255-28AAC66E1E35}">
      <dsp:nvSpPr>
        <dsp:cNvPr id="0" name=""/>
        <dsp:cNvSpPr/>
      </dsp:nvSpPr>
      <dsp:spPr>
        <a:xfrm>
          <a:off x="31662" y="-10103"/>
          <a:ext cx="1793415" cy="177090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09526E-EB1A-4476-878C-D78F50E527C8}">
      <dsp:nvSpPr>
        <dsp:cNvPr id="0" name=""/>
        <dsp:cNvSpPr/>
      </dsp:nvSpPr>
      <dsp:spPr>
        <a:xfrm>
          <a:off x="443252" y="847725"/>
          <a:ext cx="970234" cy="4191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900" kern="1200"/>
            <a:t> </a:t>
          </a:r>
        </a:p>
      </dsp:txBody>
      <dsp:txXfrm>
        <a:off x="443252" y="847725"/>
        <a:ext cx="970234" cy="419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{250F0CF2-671D-4709-9098-01A198858FC3}tf00546271_win32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2024-02-06T14:02:00Z</dcterms:created>
  <dcterms:modified xsi:type="dcterms:W3CDTF">2024-04-10T20:52:00Z</dcterms:modified>
</cp:coreProperties>
</file>