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7A5FEC8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3A40900" w14:textId="4FF23211" w:rsidR="001B2ABD" w:rsidRPr="0059649E" w:rsidRDefault="007F638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9778514" wp14:editId="3BFBA0A2">
                  <wp:extent cx="1856740" cy="1750695"/>
                  <wp:effectExtent l="0" t="19050" r="0" b="20955"/>
                  <wp:docPr id="7" name="Diagrama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FA06B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0E0596D" w14:textId="7E8EF48F" w:rsidR="001B2ABD" w:rsidRPr="001F34CC" w:rsidRDefault="00026811" w:rsidP="001B2ABD">
            <w:pPr>
              <w:pStyle w:val="Ttulo"/>
              <w:rPr>
                <w:b/>
                <w:bCs/>
                <w:sz w:val="72"/>
                <w:szCs w:val="72"/>
              </w:rPr>
            </w:pPr>
            <w:r w:rsidRPr="001F34CC">
              <w:rPr>
                <w:b/>
                <w:bCs/>
                <w:sz w:val="72"/>
                <w:szCs w:val="72"/>
              </w:rPr>
              <w:t>Alejandro isea</w:t>
            </w:r>
          </w:p>
          <w:p w14:paraId="5B7F1C55" w14:textId="10472A48" w:rsidR="001B2ABD" w:rsidRPr="00A11454" w:rsidRDefault="00026811" w:rsidP="001B2ABD">
            <w:pPr>
              <w:pStyle w:val="Subttulo"/>
              <w:rPr>
                <w:spacing w:val="18"/>
                <w:w w:val="48"/>
                <w:sz w:val="40"/>
                <w:szCs w:val="40"/>
              </w:rPr>
            </w:pPr>
            <w:r w:rsidRPr="00A11454">
              <w:rPr>
                <w:spacing w:val="1"/>
                <w:w w:val="48"/>
                <w:sz w:val="40"/>
                <w:szCs w:val="40"/>
              </w:rPr>
              <w:t>Desarrollador Fronten</w:t>
            </w:r>
            <w:r w:rsidRPr="00A11454">
              <w:rPr>
                <w:spacing w:val="18"/>
                <w:w w:val="48"/>
                <w:sz w:val="40"/>
                <w:szCs w:val="40"/>
              </w:rPr>
              <w:t>d</w:t>
            </w:r>
          </w:p>
          <w:p w14:paraId="152DB718" w14:textId="77777777" w:rsidR="00A11454" w:rsidRPr="00A11454" w:rsidRDefault="00A11454" w:rsidP="00A11454"/>
          <w:p w14:paraId="39D34DE4" w14:textId="198F1CC5" w:rsidR="00A11454" w:rsidRPr="00A11454" w:rsidRDefault="00A11454" w:rsidP="00A11454">
            <w:pPr>
              <w:rPr>
                <w:b/>
                <w:bCs/>
                <w:sz w:val="22"/>
              </w:rPr>
            </w:pPr>
            <w:r w:rsidRPr="008A6CAB">
              <w:rPr>
                <w:b/>
                <w:bCs/>
                <w:sz w:val="20"/>
                <w:szCs w:val="20"/>
              </w:rPr>
              <w:t>Mi Portafolio:</w:t>
            </w:r>
            <w:r>
              <w:rPr>
                <w:b/>
                <w:bCs/>
                <w:sz w:val="22"/>
              </w:rPr>
              <w:t xml:space="preserve"> </w:t>
            </w:r>
            <w:hyperlink r:id="rId14" w:history="1">
              <w:r w:rsidRPr="00C43881">
                <w:rPr>
                  <w:rStyle w:val="Hipervnculo"/>
                </w:rPr>
                <w:t>https://aleisea.github.io/portfolio/porfolio.html</w:t>
              </w:r>
            </w:hyperlink>
          </w:p>
        </w:tc>
      </w:tr>
      <w:tr w:rsidR="001B2ABD" w:rsidRPr="0059649E" w14:paraId="10AE64E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40AFD4146EC412CAFD1D7BD3015DDFC"/>
              </w:placeholder>
              <w:temporary/>
              <w:showingPlcHdr/>
              <w15:appearance w15:val="hidden"/>
            </w:sdtPr>
            <w:sdtEndPr/>
            <w:sdtContent>
              <w:p w14:paraId="4D0123DF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C69211C" w14:textId="68EFC3B0" w:rsidR="002E7ECF" w:rsidRDefault="008672E4" w:rsidP="00C761E5">
            <w:pPr>
              <w:rPr>
                <w:b/>
                <w:bCs/>
                <w:sz w:val="20"/>
                <w:szCs w:val="20"/>
              </w:rPr>
            </w:pPr>
            <w:r>
              <w:t>D</w:t>
            </w:r>
            <w:r w:rsidR="00C761E5">
              <w:t>esarrollador Frontend</w:t>
            </w:r>
            <w:r w:rsidR="0020205C">
              <w:t xml:space="preserve"> con conocimientos en </w:t>
            </w:r>
            <w:r w:rsidR="00815AD0" w:rsidRPr="00AC6B0C">
              <w:rPr>
                <w:b/>
                <w:bCs/>
                <w:sz w:val="20"/>
                <w:szCs w:val="20"/>
              </w:rPr>
              <w:t>HTML, CSS, JS, REACT, ANGULAR</w:t>
            </w:r>
            <w:r w:rsidR="0020205C" w:rsidRPr="00AC6B0C">
              <w:rPr>
                <w:b/>
                <w:bCs/>
                <w:sz w:val="20"/>
                <w:szCs w:val="20"/>
              </w:rPr>
              <w:t>,</w:t>
            </w:r>
          </w:p>
          <w:p w14:paraId="73F14DEE" w14:textId="3DA56038" w:rsidR="0020205C" w:rsidRPr="00AC6B0C" w:rsidRDefault="002E7ECF" w:rsidP="00C761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TYPESCRIPT</w:t>
            </w:r>
          </w:p>
          <w:p w14:paraId="21EA4F9C" w14:textId="42663A9B" w:rsidR="00036450" w:rsidRPr="00AC6B0C" w:rsidRDefault="00815AD0" w:rsidP="00C761E5">
            <w:pPr>
              <w:rPr>
                <w:u w:val="single"/>
              </w:rPr>
            </w:pPr>
            <w:r w:rsidRPr="00AC6B0C">
              <w:rPr>
                <w:b/>
                <w:bCs/>
                <w:sz w:val="20"/>
                <w:szCs w:val="20"/>
              </w:rPr>
              <w:t>NODE.JS, EXPRESS</w:t>
            </w:r>
            <w:r w:rsidR="00AC6B0C">
              <w:t xml:space="preserve">, creando contenido con una </w:t>
            </w:r>
            <w:r>
              <w:t>sólida</w:t>
            </w:r>
            <w:r w:rsidR="00AC6B0C">
              <w:t xml:space="preserve"> comprensión de las tecnologías </w:t>
            </w:r>
            <w:r>
              <w:t>web y</w:t>
            </w:r>
            <w:r w:rsidR="00AC6B0C">
              <w:t xml:space="preserve"> un enfoque </w:t>
            </w:r>
            <w:r>
              <w:t>creativo en</w:t>
            </w:r>
            <w:r w:rsidR="00AC6B0C">
              <w:t xml:space="preserve"> el desarrollo de la interfaz de usuario.</w:t>
            </w:r>
          </w:p>
          <w:p w14:paraId="34FCDE9A" w14:textId="77777777" w:rsidR="00036450" w:rsidRPr="0059649E" w:rsidRDefault="00036450" w:rsidP="00036450"/>
          <w:sdt>
            <w:sdtPr>
              <w:id w:val="-1954003311"/>
              <w:placeholder>
                <w:docPart w:val="F707768F330241AB8CF9FC9793C00599"/>
              </w:placeholder>
              <w:temporary/>
              <w:showingPlcHdr/>
              <w15:appearance w15:val="hidden"/>
            </w:sdtPr>
            <w:sdtEndPr/>
            <w:sdtContent>
              <w:p w14:paraId="63F485FF" w14:textId="381239D9" w:rsidR="00036450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14:paraId="2E41F8B3" w14:textId="77777777" w:rsidR="005D09D8" w:rsidRPr="005D09D8" w:rsidRDefault="005D09D8" w:rsidP="005D09D8"/>
          <w:p w14:paraId="36C56F7D" w14:textId="448FBA99" w:rsidR="004D3011" w:rsidRPr="009120EA" w:rsidRDefault="005D09D8" w:rsidP="004D3011">
            <w:pPr>
              <w:rPr>
                <w:b/>
                <w:bCs/>
              </w:rPr>
            </w:pPr>
            <w:r w:rsidRPr="009120EA">
              <w:rPr>
                <w:b/>
                <w:bCs/>
              </w:rPr>
              <w:t>LINKEDIN:</w:t>
            </w:r>
          </w:p>
          <w:p w14:paraId="4F52DECF" w14:textId="43EF77FC" w:rsidR="004D3011" w:rsidRPr="009120EA" w:rsidRDefault="005D09D8" w:rsidP="009120EA">
            <w:r w:rsidRPr="009120EA">
              <w:t>https://www.linkedin.com/in/alejandro-isea-1a285a282/</w:t>
            </w:r>
          </w:p>
          <w:p w14:paraId="234BAA75" w14:textId="77777777" w:rsidR="004D3011" w:rsidRPr="0059649E" w:rsidRDefault="004D3011" w:rsidP="004D3011"/>
          <w:sdt>
            <w:sdtPr>
              <w:id w:val="-240260293"/>
              <w:placeholder>
                <w:docPart w:val="81D3E14FF4AE41ACA6F74E1942D777BD"/>
              </w:placeholder>
              <w:temporary/>
              <w:showingPlcHdr/>
              <w15:appearance w15:val="hidden"/>
            </w:sdtPr>
            <w:sdtEndPr/>
            <w:sdtContent>
              <w:p w14:paraId="28D70A1F" w14:textId="77777777" w:rsidR="004D3011" w:rsidRPr="0059649E" w:rsidRDefault="004D3011" w:rsidP="004D3011">
                <w:r w:rsidRPr="009120EA">
                  <w:rPr>
                    <w:b/>
                    <w:bCs/>
                    <w:lang w:bidi="es-ES"/>
                  </w:rPr>
                  <w:t>CORREO ELECTRÓNICO:</w:t>
                </w:r>
              </w:p>
            </w:sdtContent>
          </w:sdt>
          <w:p w14:paraId="4DF8483C" w14:textId="1DCE9A17" w:rsidR="004142CD" w:rsidRDefault="00D01A3F" w:rsidP="004142CD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5" w:history="1">
              <w:r w:rsidR="009120EA" w:rsidRPr="00254874">
                <w:rPr>
                  <w:rStyle w:val="Hipervnculo"/>
                  <w:szCs w:val="18"/>
                </w:rPr>
                <w:t>alejandroisea32@gmail.com</w:t>
              </w:r>
            </w:hyperlink>
          </w:p>
          <w:p w14:paraId="750ABD6F" w14:textId="77777777" w:rsidR="005D09D8" w:rsidRPr="005D09D8" w:rsidRDefault="005D09D8" w:rsidP="004142CD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8F80A5A" w14:textId="08E02954" w:rsidR="004D3011" w:rsidRPr="0059649E" w:rsidRDefault="0054418A" w:rsidP="00CB0055">
            <w:pPr>
              <w:pStyle w:val="Ttulo3"/>
            </w:pPr>
            <w:r>
              <w:t>APTITUDES</w:t>
            </w:r>
          </w:p>
          <w:p w14:paraId="6EB1EF64" w14:textId="294F8384" w:rsidR="004D3011" w:rsidRPr="007F638C" w:rsidRDefault="000F2F1C" w:rsidP="004D3011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HTML</w:t>
            </w:r>
          </w:p>
          <w:p w14:paraId="3B39C138" w14:textId="3FC99B82" w:rsidR="004D3011" w:rsidRPr="007F638C" w:rsidRDefault="000F2F1C" w:rsidP="004D3011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CSS</w:t>
            </w:r>
          </w:p>
          <w:p w14:paraId="0E9C2039" w14:textId="77777777" w:rsidR="009043FE" w:rsidRPr="007F638C" w:rsidRDefault="009043FE" w:rsidP="009043FE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TAILWIND</w:t>
            </w:r>
          </w:p>
          <w:p w14:paraId="5E290111" w14:textId="47FC2746" w:rsidR="004D3011" w:rsidRPr="007F638C" w:rsidRDefault="00160384" w:rsidP="004D3011">
            <w:pPr>
              <w:rPr>
                <w:b/>
                <w:bCs/>
                <w:u w:val="single"/>
              </w:rPr>
            </w:pPr>
            <w:r w:rsidRPr="007F638C">
              <w:rPr>
                <w:b/>
                <w:bCs/>
              </w:rPr>
              <w:t>JAVASCRIPT</w:t>
            </w:r>
          </w:p>
          <w:p w14:paraId="616939BD" w14:textId="77777777" w:rsidR="00160384" w:rsidRPr="007F638C" w:rsidRDefault="00160384" w:rsidP="00160384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REACT</w:t>
            </w:r>
          </w:p>
          <w:p w14:paraId="4D4F9010" w14:textId="70108E7E" w:rsidR="000F2F1C" w:rsidRPr="007F638C" w:rsidRDefault="000F2F1C" w:rsidP="000F2F1C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NODE.JS</w:t>
            </w:r>
          </w:p>
          <w:p w14:paraId="25FE8F3E" w14:textId="2BE2776E" w:rsidR="000F2F1C" w:rsidRPr="007F638C" w:rsidRDefault="000F2F1C" w:rsidP="000F2F1C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EXPRESS</w:t>
            </w:r>
          </w:p>
          <w:p w14:paraId="7B52F754" w14:textId="6C6FEDB7" w:rsidR="000F2F1C" w:rsidRPr="007F638C" w:rsidRDefault="009043FE" w:rsidP="000F2F1C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TYPESCRIPT</w:t>
            </w:r>
          </w:p>
          <w:p w14:paraId="75918E70" w14:textId="7E440A4F" w:rsidR="000F2F1C" w:rsidRPr="007F638C" w:rsidRDefault="00160384" w:rsidP="000F2F1C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GIT |GITHUB</w:t>
            </w:r>
          </w:p>
          <w:p w14:paraId="07B7BB53" w14:textId="3FD28D74" w:rsidR="000F2F1C" w:rsidRPr="007F638C" w:rsidRDefault="00F86EDF" w:rsidP="000F2F1C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ANGULAR</w:t>
            </w:r>
          </w:p>
          <w:p w14:paraId="08C123AA" w14:textId="3D898098" w:rsidR="000F2F1C" w:rsidRPr="007F638C" w:rsidRDefault="00B719AF" w:rsidP="000F2F1C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POO</w:t>
            </w:r>
          </w:p>
          <w:p w14:paraId="4FC7842C" w14:textId="51462E7D" w:rsidR="000F2F1C" w:rsidRDefault="003706F1" w:rsidP="000F2F1C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NEXT.JS</w:t>
            </w:r>
          </w:p>
          <w:p w14:paraId="3C5EE58A" w14:textId="58856276" w:rsidR="000F2F1C" w:rsidRPr="005D09D8" w:rsidRDefault="00853820" w:rsidP="004D3011">
            <w:pPr>
              <w:rPr>
                <w:b/>
                <w:bCs/>
              </w:rPr>
            </w:pPr>
            <w:r>
              <w:rPr>
                <w:b/>
                <w:bCs/>
              </w:rPr>
              <w:t>JQUERY</w:t>
            </w:r>
          </w:p>
        </w:tc>
        <w:tc>
          <w:tcPr>
            <w:tcW w:w="720" w:type="dxa"/>
          </w:tcPr>
          <w:p w14:paraId="1F98B288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9C04152313845FAA64CC6267544420B"/>
              </w:placeholder>
              <w:temporary/>
              <w:showingPlcHdr/>
              <w15:appearance w15:val="hidden"/>
            </w:sdtPr>
            <w:sdtEndPr/>
            <w:sdtContent>
              <w:p w14:paraId="4005C540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570F198" w14:textId="77777777" w:rsidR="009120EA" w:rsidRDefault="009120EA" w:rsidP="00B359E4">
            <w:pPr>
              <w:pStyle w:val="Ttulo4"/>
            </w:pPr>
          </w:p>
          <w:p w14:paraId="386D0AC8" w14:textId="4515E34F" w:rsidR="00036450" w:rsidRPr="0059649E" w:rsidRDefault="00295254" w:rsidP="00B359E4">
            <w:pPr>
              <w:pStyle w:val="Ttulo4"/>
            </w:pPr>
            <w:r>
              <w:t xml:space="preserve">HTML-CSS-JS | </w:t>
            </w:r>
            <w:r w:rsidR="0020205C">
              <w:t>UDEMY</w:t>
            </w:r>
          </w:p>
          <w:p w14:paraId="68AEF8A3" w14:textId="0D3CBEE9" w:rsidR="00B75BFC" w:rsidRPr="00B75BFC" w:rsidRDefault="00815AD0" w:rsidP="00B75BFC">
            <w:pPr>
              <w:pStyle w:val="Fecha"/>
            </w:pPr>
            <w:r>
              <w:t>2022</w:t>
            </w:r>
            <w:r w:rsidR="00036450" w:rsidRPr="0059649E">
              <w:rPr>
                <w:lang w:bidi="es-ES"/>
              </w:rPr>
              <w:t xml:space="preserve"> - </w:t>
            </w:r>
            <w:r>
              <w:t>actualidad</w:t>
            </w:r>
          </w:p>
          <w:p w14:paraId="019C89C2" w14:textId="33DD462C" w:rsidR="00D6383B" w:rsidRPr="00A11454" w:rsidRDefault="00203BAE" w:rsidP="00CE74FF">
            <w:pPr>
              <w:rPr>
                <w:b/>
                <w:bCs/>
              </w:rPr>
            </w:pPr>
            <w:r w:rsidRPr="00203BAE">
              <w:t>Con una sólida base en HTML, CSS y JavaScript, adquirida a través de cursos certificados en Udemy, tengo la capacidad de crear sitios web</w:t>
            </w:r>
            <w:r w:rsidR="005E6039">
              <w:t>, como</w:t>
            </w:r>
            <w:r w:rsidR="00A11454">
              <w:t xml:space="preserve"> </w:t>
            </w:r>
            <w:r w:rsidRPr="00203BAE">
              <w:t>modernos y responsivos que cumplen con los estándares actuales de la industria.</w:t>
            </w:r>
          </w:p>
          <w:p w14:paraId="249DA5D3" w14:textId="77777777" w:rsidR="00203BAE" w:rsidRDefault="00203BAE" w:rsidP="00CE74FF">
            <w:pPr>
              <w:rPr>
                <w:lang w:bidi="es-ES"/>
              </w:rPr>
            </w:pPr>
          </w:p>
          <w:p w14:paraId="2EBB9F37" w14:textId="370A0AAB" w:rsidR="00D6383B" w:rsidRPr="00A11454" w:rsidRDefault="00D6383B" w:rsidP="00D6383B">
            <w:pPr>
              <w:pStyle w:val="Ttulo4"/>
              <w:rPr>
                <w:u w:val="single"/>
              </w:rPr>
            </w:pPr>
            <w:r>
              <w:t>REACT.JS | CODERHOUSE</w:t>
            </w:r>
          </w:p>
          <w:p w14:paraId="6ED7BA99" w14:textId="4C34178E" w:rsidR="00D6383B" w:rsidRPr="00B75BFC" w:rsidRDefault="00D6383B" w:rsidP="00D6383B">
            <w:pPr>
              <w:pStyle w:val="Fecha"/>
            </w:pPr>
            <w:r>
              <w:t>202</w:t>
            </w:r>
            <w:r w:rsidR="00203BAE">
              <w:t>3</w:t>
            </w:r>
            <w:r w:rsidRPr="0059649E">
              <w:rPr>
                <w:lang w:bidi="es-ES"/>
              </w:rPr>
              <w:t xml:space="preserve"> - </w:t>
            </w:r>
            <w:r>
              <w:t>actualidad</w:t>
            </w:r>
          </w:p>
          <w:p w14:paraId="35C5C58D" w14:textId="3A712080" w:rsidR="00D6383B" w:rsidRPr="00203BAE" w:rsidRDefault="00D6383B" w:rsidP="00D6383B">
            <w:pPr>
              <w:rPr>
                <w:u w:val="single"/>
              </w:rPr>
            </w:pPr>
            <w:r>
              <w:t xml:space="preserve">Actualmente soy estudiante de coderhouse profundizando </w:t>
            </w:r>
            <w:r w:rsidR="005E6039">
              <w:t>prácticas</w:t>
            </w:r>
            <w:r>
              <w:t xml:space="preserve"> en react.js, </w:t>
            </w:r>
          </w:p>
          <w:p w14:paraId="71739D6F" w14:textId="57EE8537" w:rsidR="00036450" w:rsidRPr="0059649E" w:rsidRDefault="003B6217" w:rsidP="00036450">
            <w:pPr>
              <w:pStyle w:val="Ttulo2"/>
            </w:pPr>
            <w:r>
              <w:t>resumen de proyectos</w:t>
            </w:r>
          </w:p>
          <w:p w14:paraId="23AFDA43" w14:textId="77777777" w:rsidR="009120EA" w:rsidRDefault="009120EA" w:rsidP="00B359E4">
            <w:pPr>
              <w:pStyle w:val="Ttulo4"/>
            </w:pPr>
          </w:p>
          <w:p w14:paraId="7B6BA90D" w14:textId="766BE151" w:rsidR="00036450" w:rsidRPr="0059649E" w:rsidRDefault="001452FA" w:rsidP="00B359E4">
            <w:pPr>
              <w:pStyle w:val="Ttulo4"/>
              <w:rPr>
                <w:bCs/>
              </w:rPr>
            </w:pPr>
            <w:r>
              <w:t>Salinera la Capital S.A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6C415021" w14:textId="6E6E325B" w:rsidR="00036450" w:rsidRPr="009B636A" w:rsidRDefault="003706F1" w:rsidP="00B359E4">
            <w:pPr>
              <w:pStyle w:val="Fecha"/>
              <w:rPr>
                <w:u w:val="single"/>
              </w:rPr>
            </w:pPr>
            <w:r>
              <w:t>06/02/2024</w:t>
            </w:r>
            <w:r w:rsidR="009B636A">
              <w:t xml:space="preserve"> – 08/04/24</w:t>
            </w:r>
          </w:p>
          <w:p w14:paraId="20ABFE4C" w14:textId="2AD2C438" w:rsidR="00036450" w:rsidRPr="001C6657" w:rsidRDefault="001452FA" w:rsidP="00036450">
            <w:pPr>
              <w:rPr>
                <w:u w:val="single"/>
              </w:rPr>
            </w:pPr>
            <w:r>
              <w:t xml:space="preserve">Para la Empresa he </w:t>
            </w:r>
            <w:r w:rsidR="0050127C">
              <w:t>desarrollado</w:t>
            </w:r>
            <w:r>
              <w:t xml:space="preserve"> una landing Page</w:t>
            </w:r>
            <w:r w:rsidR="00036450" w:rsidRPr="0059649E">
              <w:rPr>
                <w:lang w:bidi="es-ES"/>
              </w:rPr>
              <w:t xml:space="preserve"> </w:t>
            </w:r>
            <w:r w:rsidR="00955ED3">
              <w:rPr>
                <w:lang w:bidi="es-ES"/>
              </w:rPr>
              <w:t xml:space="preserve">con react, </w:t>
            </w:r>
            <w:r w:rsidR="001C6657">
              <w:rPr>
                <w:lang w:bidi="es-ES"/>
              </w:rPr>
              <w:t>desarrollando</w:t>
            </w:r>
            <w:r w:rsidR="00955ED3">
              <w:rPr>
                <w:lang w:bidi="es-ES"/>
              </w:rPr>
              <w:t xml:space="preserve"> componentes, </w:t>
            </w:r>
            <w:r w:rsidR="0050127C">
              <w:rPr>
                <w:lang w:bidi="es-ES"/>
              </w:rPr>
              <w:t>e importando imágenes localmente</w:t>
            </w:r>
            <w:r w:rsidR="00AE4E3D">
              <w:rPr>
                <w:lang w:bidi="es-ES"/>
              </w:rPr>
              <w:t xml:space="preserve">, </w:t>
            </w:r>
            <w:r w:rsidR="001C6657">
              <w:rPr>
                <w:lang w:bidi="es-ES"/>
              </w:rPr>
              <w:t xml:space="preserve">fue </w:t>
            </w:r>
            <w:r w:rsidR="009B636A">
              <w:rPr>
                <w:lang w:bidi="es-ES"/>
              </w:rPr>
              <w:t>confortable trabajar</w:t>
            </w:r>
            <w:r w:rsidR="00B75BFC">
              <w:rPr>
                <w:lang w:bidi="es-ES"/>
              </w:rPr>
              <w:t xml:space="preserve"> con</w:t>
            </w:r>
            <w:r w:rsidR="00AE4E3D">
              <w:rPr>
                <w:lang w:bidi="es-ES"/>
              </w:rPr>
              <w:t xml:space="preserve"> Aranza Isea</w:t>
            </w:r>
            <w:r w:rsidR="00B75BFC">
              <w:rPr>
                <w:lang w:bidi="es-ES"/>
              </w:rPr>
              <w:t xml:space="preserve"> que me colaboró</w:t>
            </w:r>
            <w:r w:rsidR="00AE4E3D">
              <w:rPr>
                <w:lang w:bidi="es-ES"/>
              </w:rPr>
              <w:t xml:space="preserve"> en el área de Diseño</w:t>
            </w:r>
            <w:r w:rsidR="00824AD0">
              <w:rPr>
                <w:lang w:bidi="es-ES"/>
              </w:rPr>
              <w:t xml:space="preserve"> </w:t>
            </w:r>
            <w:r w:rsidR="001C6657">
              <w:rPr>
                <w:lang w:bidi="es-ES"/>
              </w:rPr>
              <w:t>e interfaz de usuario</w:t>
            </w:r>
          </w:p>
          <w:p w14:paraId="01476A47" w14:textId="77777777" w:rsidR="004D3011" w:rsidRPr="0059649E" w:rsidRDefault="004D3011" w:rsidP="00036450"/>
          <w:p w14:paraId="3868ADE8" w14:textId="73BE285C" w:rsidR="004D3011" w:rsidRDefault="005D09D8" w:rsidP="005D09D8">
            <w:pPr>
              <w:pStyle w:val="Ttulo4"/>
              <w:rPr>
                <w:lang w:bidi="es-ES"/>
              </w:rPr>
            </w:pPr>
            <w:r>
              <w:t>Balance de Gastos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|Calculadora</w:t>
            </w:r>
          </w:p>
          <w:p w14:paraId="611F4961" w14:textId="1997312A" w:rsidR="00295254" w:rsidRPr="00295254" w:rsidRDefault="00295254" w:rsidP="00295254">
            <w:pPr>
              <w:rPr>
                <w:u w:val="single"/>
                <w:lang w:bidi="es-ES"/>
              </w:rPr>
            </w:pPr>
            <w:r>
              <w:rPr>
                <w:lang w:bidi="es-ES"/>
              </w:rPr>
              <w:t>04/10/23 – 31/12/23</w:t>
            </w:r>
          </w:p>
          <w:p w14:paraId="22E46C38" w14:textId="74D662C2" w:rsidR="004D3011" w:rsidRPr="0059649E" w:rsidRDefault="005D09D8" w:rsidP="004D3011">
            <w:r>
              <w:t>Para mi segundo Proyecto he creado una calculadora y</w:t>
            </w:r>
            <w:r w:rsidR="00036450" w:rsidRPr="0059649E">
              <w:rPr>
                <w:lang w:bidi="es-ES"/>
              </w:rPr>
              <w:t xml:space="preserve"> </w:t>
            </w:r>
            <w:r w:rsidR="008526AE">
              <w:rPr>
                <w:lang w:bidi="es-ES"/>
              </w:rPr>
              <w:t>un balance de gastos con react.js gestionando los estados de los componentes con funciones como useState,</w:t>
            </w:r>
            <w:r w:rsidR="001F34CC">
              <w:rPr>
                <w:lang w:bidi="es-ES"/>
              </w:rPr>
              <w:t xml:space="preserve"> </w:t>
            </w:r>
            <w:r w:rsidR="008526AE">
              <w:rPr>
                <w:lang w:bidi="es-ES"/>
              </w:rPr>
              <w:t>useContext,</w:t>
            </w:r>
            <w:r w:rsidR="001F34CC">
              <w:rPr>
                <w:lang w:bidi="es-ES"/>
              </w:rPr>
              <w:t xml:space="preserve"> </w:t>
            </w:r>
            <w:r w:rsidR="008526AE">
              <w:rPr>
                <w:lang w:bidi="es-ES"/>
              </w:rPr>
              <w:t>GlobalState</w:t>
            </w:r>
            <w:r w:rsidR="001F34CC">
              <w:rPr>
                <w:lang w:bidi="es-ES"/>
              </w:rPr>
              <w:t>.</w:t>
            </w:r>
          </w:p>
          <w:p w14:paraId="26BC6F67" w14:textId="77777777" w:rsidR="00036450" w:rsidRDefault="00036450" w:rsidP="0020205C">
            <w:pPr>
              <w:pStyle w:val="Ttulo4"/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295F94FF" w14:textId="7BF71E93" w:rsidR="001A113A" w:rsidRPr="001A113A" w:rsidRDefault="001A113A" w:rsidP="001A113A">
            <w:pPr>
              <w:pStyle w:val="Ttulo4"/>
              <w:rPr>
                <w:u w:val="single"/>
              </w:rPr>
            </w:pPr>
            <w:r>
              <w:t>WeatherApp API</w:t>
            </w:r>
          </w:p>
          <w:p w14:paraId="525CF0E7" w14:textId="601049A0" w:rsidR="001A113A" w:rsidRDefault="001C6657" w:rsidP="001A113A">
            <w:r>
              <w:t>En este proyecto he programado una app, para visualizar el clima, y sus características, implementando una API del clima, este proyecto fue creado con react.js</w:t>
            </w:r>
          </w:p>
          <w:p w14:paraId="6BE57C07" w14:textId="5DD410E0" w:rsidR="00B35FEB" w:rsidRDefault="00B35FEB" w:rsidP="001A113A"/>
          <w:p w14:paraId="0E464F10" w14:textId="4C92912B" w:rsidR="00B35FEB" w:rsidRPr="001A113A" w:rsidRDefault="00B35FEB" w:rsidP="00B35FEB">
            <w:pPr>
              <w:pStyle w:val="Ttulo4"/>
              <w:rPr>
                <w:u w:val="single"/>
              </w:rPr>
            </w:pPr>
            <w:r>
              <w:t>Carrito de compras</w:t>
            </w:r>
            <w:r w:rsidR="0014463C">
              <w:t xml:space="preserve"> </w:t>
            </w:r>
          </w:p>
          <w:p w14:paraId="2B9856CA" w14:textId="457C7914" w:rsidR="00B35FEB" w:rsidRPr="001C6657" w:rsidRDefault="0014463C" w:rsidP="0014463C">
            <w:pPr>
              <w:rPr>
                <w:u w:val="single"/>
              </w:rPr>
            </w:pPr>
            <w:r>
              <w:t xml:space="preserve">He desarrollado un carrito de </w:t>
            </w:r>
            <w:r w:rsidR="005E6039">
              <w:t>compras utilizando</w:t>
            </w:r>
            <w:r>
              <w:t xml:space="preserve"> la biblioteca de JavaScript React. Implementé funcionalidades clave como: agregar y eliminar productos, actualizar cantidades y calcular el total de la compra</w:t>
            </w:r>
          </w:p>
          <w:p w14:paraId="2F4B0813" w14:textId="77777777" w:rsidR="001A113A" w:rsidRDefault="001A113A" w:rsidP="001A113A">
            <w:pPr>
              <w:rPr>
                <w:u w:val="single"/>
              </w:rPr>
            </w:pPr>
          </w:p>
          <w:p w14:paraId="16FD5B90" w14:textId="10B949A5" w:rsidR="00B35FEB" w:rsidRPr="009120EA" w:rsidRDefault="00B35FEB" w:rsidP="001A113A">
            <w:pPr>
              <w:rPr>
                <w:u w:val="single"/>
              </w:rPr>
            </w:pPr>
          </w:p>
        </w:tc>
      </w:tr>
    </w:tbl>
    <w:p w14:paraId="0D60BCBF" w14:textId="77777777" w:rsidR="0043117B" w:rsidRPr="0059649E" w:rsidRDefault="00D01A3F" w:rsidP="000C45FF">
      <w:pPr>
        <w:tabs>
          <w:tab w:val="left" w:pos="990"/>
        </w:tabs>
      </w:pPr>
    </w:p>
    <w:sectPr w:rsidR="0043117B" w:rsidRPr="0059649E" w:rsidSect="0059649E">
      <w:headerReference w:type="default" r:id="rId16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613C" w14:textId="77777777" w:rsidR="00D01A3F" w:rsidRDefault="00D01A3F" w:rsidP="000C45FF">
      <w:r>
        <w:separator/>
      </w:r>
    </w:p>
  </w:endnote>
  <w:endnote w:type="continuationSeparator" w:id="0">
    <w:p w14:paraId="0DFB3C5E" w14:textId="77777777" w:rsidR="00D01A3F" w:rsidRDefault="00D01A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D152" w14:textId="77777777" w:rsidR="00D01A3F" w:rsidRDefault="00D01A3F" w:rsidP="000C45FF">
      <w:r>
        <w:separator/>
      </w:r>
    </w:p>
  </w:footnote>
  <w:footnote w:type="continuationSeparator" w:id="0">
    <w:p w14:paraId="4CA8FA16" w14:textId="77777777" w:rsidR="00D01A3F" w:rsidRDefault="00D01A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4A59C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0E3FF37" wp14:editId="45C287D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11"/>
    <w:rsid w:val="00005DC6"/>
    <w:rsid w:val="000138FD"/>
    <w:rsid w:val="00022F43"/>
    <w:rsid w:val="00026811"/>
    <w:rsid w:val="00036450"/>
    <w:rsid w:val="00056CD6"/>
    <w:rsid w:val="00065D78"/>
    <w:rsid w:val="00075675"/>
    <w:rsid w:val="00094499"/>
    <w:rsid w:val="000C45FF"/>
    <w:rsid w:val="000E3FD1"/>
    <w:rsid w:val="000F2F1C"/>
    <w:rsid w:val="00112054"/>
    <w:rsid w:val="001424E5"/>
    <w:rsid w:val="0014463C"/>
    <w:rsid w:val="001452FA"/>
    <w:rsid w:val="001525E1"/>
    <w:rsid w:val="00160384"/>
    <w:rsid w:val="00180329"/>
    <w:rsid w:val="0019001F"/>
    <w:rsid w:val="001A113A"/>
    <w:rsid w:val="001A74A5"/>
    <w:rsid w:val="001B2ABD"/>
    <w:rsid w:val="001C6657"/>
    <w:rsid w:val="001E0391"/>
    <w:rsid w:val="001E1759"/>
    <w:rsid w:val="001F1ECC"/>
    <w:rsid w:val="001F34CC"/>
    <w:rsid w:val="0020205C"/>
    <w:rsid w:val="00203BAE"/>
    <w:rsid w:val="002400EB"/>
    <w:rsid w:val="002559EC"/>
    <w:rsid w:val="00256CF7"/>
    <w:rsid w:val="0027344D"/>
    <w:rsid w:val="00281FD5"/>
    <w:rsid w:val="00295254"/>
    <w:rsid w:val="002D3CA3"/>
    <w:rsid w:val="002E7ECF"/>
    <w:rsid w:val="0030481B"/>
    <w:rsid w:val="003156FC"/>
    <w:rsid w:val="003254B5"/>
    <w:rsid w:val="003706F1"/>
    <w:rsid w:val="0037121F"/>
    <w:rsid w:val="003A6B7D"/>
    <w:rsid w:val="003B06CA"/>
    <w:rsid w:val="003B6217"/>
    <w:rsid w:val="003D2C65"/>
    <w:rsid w:val="004071FC"/>
    <w:rsid w:val="004142CD"/>
    <w:rsid w:val="00445947"/>
    <w:rsid w:val="004561E8"/>
    <w:rsid w:val="004813B3"/>
    <w:rsid w:val="00496591"/>
    <w:rsid w:val="004C63E4"/>
    <w:rsid w:val="004D3011"/>
    <w:rsid w:val="0050127C"/>
    <w:rsid w:val="005262AC"/>
    <w:rsid w:val="0054263B"/>
    <w:rsid w:val="0054418A"/>
    <w:rsid w:val="0059649E"/>
    <w:rsid w:val="005D09D8"/>
    <w:rsid w:val="005E39D5"/>
    <w:rsid w:val="005E6039"/>
    <w:rsid w:val="00600670"/>
    <w:rsid w:val="0062123A"/>
    <w:rsid w:val="006339A3"/>
    <w:rsid w:val="00646E75"/>
    <w:rsid w:val="006771D0"/>
    <w:rsid w:val="00715FCB"/>
    <w:rsid w:val="00743101"/>
    <w:rsid w:val="007775E1"/>
    <w:rsid w:val="007867A0"/>
    <w:rsid w:val="007927F5"/>
    <w:rsid w:val="007F638C"/>
    <w:rsid w:val="00802CA0"/>
    <w:rsid w:val="00815AD0"/>
    <w:rsid w:val="00824AD0"/>
    <w:rsid w:val="008526AE"/>
    <w:rsid w:val="00853820"/>
    <w:rsid w:val="008672E4"/>
    <w:rsid w:val="008A6CAB"/>
    <w:rsid w:val="009043FE"/>
    <w:rsid w:val="009120EA"/>
    <w:rsid w:val="009260CD"/>
    <w:rsid w:val="0093213A"/>
    <w:rsid w:val="00952C25"/>
    <w:rsid w:val="00955ED3"/>
    <w:rsid w:val="00983376"/>
    <w:rsid w:val="009A09AC"/>
    <w:rsid w:val="009B636A"/>
    <w:rsid w:val="00A11454"/>
    <w:rsid w:val="00A2118D"/>
    <w:rsid w:val="00A21476"/>
    <w:rsid w:val="00AC6B0C"/>
    <w:rsid w:val="00AD76E2"/>
    <w:rsid w:val="00AE4E3D"/>
    <w:rsid w:val="00B20152"/>
    <w:rsid w:val="00B359E4"/>
    <w:rsid w:val="00B35FEB"/>
    <w:rsid w:val="00B57D98"/>
    <w:rsid w:val="00B70850"/>
    <w:rsid w:val="00B719AF"/>
    <w:rsid w:val="00B75BFC"/>
    <w:rsid w:val="00B866E0"/>
    <w:rsid w:val="00C066B6"/>
    <w:rsid w:val="00C37BA1"/>
    <w:rsid w:val="00C4674C"/>
    <w:rsid w:val="00C506CF"/>
    <w:rsid w:val="00C63C7A"/>
    <w:rsid w:val="00C72BED"/>
    <w:rsid w:val="00C761E5"/>
    <w:rsid w:val="00C9578B"/>
    <w:rsid w:val="00CB0055"/>
    <w:rsid w:val="00CC0C6D"/>
    <w:rsid w:val="00CE74FF"/>
    <w:rsid w:val="00D01A3F"/>
    <w:rsid w:val="00D04BFE"/>
    <w:rsid w:val="00D2522B"/>
    <w:rsid w:val="00D422DE"/>
    <w:rsid w:val="00D5459D"/>
    <w:rsid w:val="00D6383B"/>
    <w:rsid w:val="00D9213B"/>
    <w:rsid w:val="00DA1F4D"/>
    <w:rsid w:val="00DB0D6F"/>
    <w:rsid w:val="00DD172A"/>
    <w:rsid w:val="00E16AA8"/>
    <w:rsid w:val="00E25A26"/>
    <w:rsid w:val="00E4381A"/>
    <w:rsid w:val="00E55D74"/>
    <w:rsid w:val="00EE06C6"/>
    <w:rsid w:val="00EE4C8D"/>
    <w:rsid w:val="00F60274"/>
    <w:rsid w:val="00F77FB9"/>
    <w:rsid w:val="00F86EDF"/>
    <w:rsid w:val="00F94526"/>
    <w:rsid w:val="00F94F81"/>
    <w:rsid w:val="00FB068F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E37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67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mailto:alejandroisea32@gmail.com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s://aleisea.github.io/portfolio/porfolio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nza%20Isea\AppData\Local\Microsoft\Office\16.0\DTS\es-ES%7b557FC0F0-01A3-4D29-BD1A-01B1D0857DB4%7d\%7b250F0CF2-671D-4709-9098-01A198858FC3%7dtf00546271_win3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C3C6B6-C474-4B88-AC8D-1F807EB85DC4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8A9B62EF-D735-4668-94C5-3143B9BA3A68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814333FD-F496-4A83-A504-874D566040C3}" type="sibTrans" cxnId="{4F1955F5-7F1D-40B6-98A6-39E1488F0C6B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AR"/>
        </a:p>
      </dgm:t>
    </dgm:pt>
    <dgm:pt modelId="{B75078F3-4999-4EB2-AFDF-2590B8A79C2A}" type="parTrans" cxnId="{4F1955F5-7F1D-40B6-98A6-39E1488F0C6B}">
      <dgm:prSet/>
      <dgm:spPr/>
      <dgm:t>
        <a:bodyPr/>
        <a:lstStyle/>
        <a:p>
          <a:endParaRPr lang="es-AR"/>
        </a:p>
      </dgm:t>
    </dgm:pt>
    <dgm:pt modelId="{8B018693-D22A-4292-8681-70353736ACB2}" type="pres">
      <dgm:prSet presAssocID="{BAC3C6B6-C474-4B88-AC8D-1F807EB85DC4}" presName="Name0" presStyleCnt="0">
        <dgm:presLayoutVars>
          <dgm:chMax val="7"/>
          <dgm:chPref val="7"/>
          <dgm:dir/>
        </dgm:presLayoutVars>
      </dgm:prSet>
      <dgm:spPr/>
    </dgm:pt>
    <dgm:pt modelId="{F1F3D148-7DB2-4E83-AEB5-9FD3BA857FBF}" type="pres">
      <dgm:prSet presAssocID="{BAC3C6B6-C474-4B88-AC8D-1F807EB85DC4}" presName="Name1" presStyleCnt="0"/>
      <dgm:spPr/>
    </dgm:pt>
    <dgm:pt modelId="{67200D70-2989-4EA7-AC86-DCA3149A9CB9}" type="pres">
      <dgm:prSet presAssocID="{814333FD-F496-4A83-A504-874D566040C3}" presName="picture_1" presStyleCnt="0"/>
      <dgm:spPr/>
    </dgm:pt>
    <dgm:pt modelId="{9BA2B19D-CF3F-42B9-8255-28AAC66E1E35}" type="pres">
      <dgm:prSet presAssocID="{814333FD-F496-4A83-A504-874D566040C3}" presName="pictureRepeatNode" presStyleLbl="alignImgPlace1" presStyleIdx="0" presStyleCnt="1" custScaleX="193179" custScaleY="190754" custLinFactNeighborX="0" custLinFactNeighborY="3410"/>
      <dgm:spPr/>
    </dgm:pt>
    <dgm:pt modelId="{F009526E-EB1A-4476-878C-D78F50E527C8}" type="pres">
      <dgm:prSet presAssocID="{8A9B62EF-D735-4668-94C5-3143B9BA3A68}" presName="text_1" presStyleLbl="node1" presStyleIdx="0" presStyleCnt="0" custScaleX="163296" custScaleY="136820">
        <dgm:presLayoutVars>
          <dgm:bulletEnabled val="1"/>
        </dgm:presLayoutVars>
      </dgm:prSet>
      <dgm:spPr/>
    </dgm:pt>
  </dgm:ptLst>
  <dgm:cxnLst>
    <dgm:cxn modelId="{4E3DF41D-5935-447E-8A89-A89232A96728}" type="presOf" srcId="{8A9B62EF-D735-4668-94C5-3143B9BA3A68}" destId="{F009526E-EB1A-4476-878C-D78F50E527C8}" srcOrd="0" destOrd="0" presId="urn:microsoft.com/office/officeart/2008/layout/CircularPictureCallout"/>
    <dgm:cxn modelId="{01F9D14F-B50F-45AA-8767-F8A250DECA64}" type="presOf" srcId="{814333FD-F496-4A83-A504-874D566040C3}" destId="{9BA2B19D-CF3F-42B9-8255-28AAC66E1E35}" srcOrd="0" destOrd="0" presId="urn:microsoft.com/office/officeart/2008/layout/CircularPictureCallout"/>
    <dgm:cxn modelId="{A5D23BDF-52F3-4D17-9FE5-6285199C7AE8}" type="presOf" srcId="{BAC3C6B6-C474-4B88-AC8D-1F807EB85DC4}" destId="{8B018693-D22A-4292-8681-70353736ACB2}" srcOrd="0" destOrd="0" presId="urn:microsoft.com/office/officeart/2008/layout/CircularPictureCallout"/>
    <dgm:cxn modelId="{4F1955F5-7F1D-40B6-98A6-39E1488F0C6B}" srcId="{BAC3C6B6-C474-4B88-AC8D-1F807EB85DC4}" destId="{8A9B62EF-D735-4668-94C5-3143B9BA3A68}" srcOrd="0" destOrd="0" parTransId="{B75078F3-4999-4EB2-AFDF-2590B8A79C2A}" sibTransId="{814333FD-F496-4A83-A504-874D566040C3}"/>
    <dgm:cxn modelId="{8080A481-19A1-41F1-84D6-3E25A28C4114}" type="presParOf" srcId="{8B018693-D22A-4292-8681-70353736ACB2}" destId="{F1F3D148-7DB2-4E83-AEB5-9FD3BA857FBF}" srcOrd="0" destOrd="0" presId="urn:microsoft.com/office/officeart/2008/layout/CircularPictureCallout"/>
    <dgm:cxn modelId="{7E459348-EE6D-41F1-B818-D4CE5DF5857D}" type="presParOf" srcId="{F1F3D148-7DB2-4E83-AEB5-9FD3BA857FBF}" destId="{67200D70-2989-4EA7-AC86-DCA3149A9CB9}" srcOrd="0" destOrd="0" presId="urn:microsoft.com/office/officeart/2008/layout/CircularPictureCallout"/>
    <dgm:cxn modelId="{008E9DA6-78CE-4EE8-9704-88BBC08313CD}" type="presParOf" srcId="{67200D70-2989-4EA7-AC86-DCA3149A9CB9}" destId="{9BA2B19D-CF3F-42B9-8255-28AAC66E1E35}" srcOrd="0" destOrd="0" presId="urn:microsoft.com/office/officeart/2008/layout/CircularPictureCallout"/>
    <dgm:cxn modelId="{B39CAE5B-1CD0-428D-BA01-9E1A25DCE86B}" type="presParOf" srcId="{F1F3D148-7DB2-4E83-AEB5-9FD3BA857FBF}" destId="{F009526E-EB1A-4476-878C-D78F50E527C8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2B19D-CF3F-42B9-8255-28AAC66E1E35}">
      <dsp:nvSpPr>
        <dsp:cNvPr id="0" name=""/>
        <dsp:cNvSpPr/>
      </dsp:nvSpPr>
      <dsp:spPr>
        <a:xfrm>
          <a:off x="31662" y="-10103"/>
          <a:ext cx="1793415" cy="177090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09526E-EB1A-4476-878C-D78F50E527C8}">
      <dsp:nvSpPr>
        <dsp:cNvPr id="0" name=""/>
        <dsp:cNvSpPr/>
      </dsp:nvSpPr>
      <dsp:spPr>
        <a:xfrm>
          <a:off x="443252" y="847725"/>
          <a:ext cx="970234" cy="4191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900" kern="1200"/>
            <a:t> </a:t>
          </a:r>
        </a:p>
      </dsp:txBody>
      <dsp:txXfrm>
        <a:off x="443252" y="847725"/>
        <a:ext cx="970234" cy="419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0AFD4146EC412CAFD1D7BD3015D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60D76-3E52-4D12-BD56-82577045B863}"/>
      </w:docPartPr>
      <w:docPartBody>
        <w:p w:rsidR="00E92138" w:rsidRDefault="00CE62BE">
          <w:pPr>
            <w:pStyle w:val="940AFD4146EC412CAFD1D7BD3015DDF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707768F330241AB8CF9FC9793C00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09792-AF81-459A-A0D4-CF1F9C628DD1}"/>
      </w:docPartPr>
      <w:docPartBody>
        <w:p w:rsidR="00E92138" w:rsidRDefault="00CE62BE">
          <w:pPr>
            <w:pStyle w:val="F707768F330241AB8CF9FC9793C0059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81D3E14FF4AE41ACA6F74E1942D77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92697-883B-4F13-A4C4-40773B2241F1}"/>
      </w:docPartPr>
      <w:docPartBody>
        <w:p w:rsidR="00E92138" w:rsidRDefault="00CE62BE">
          <w:pPr>
            <w:pStyle w:val="81D3E14FF4AE41ACA6F74E1942D777BD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19C04152313845FAA64CC62675444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85B2C-0318-4F57-A37D-2EF10C7B85D8}"/>
      </w:docPartPr>
      <w:docPartBody>
        <w:p w:rsidR="00E92138" w:rsidRDefault="00CE62BE">
          <w:pPr>
            <w:pStyle w:val="19C04152313845FAA64CC6267544420B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BE"/>
    <w:rsid w:val="00007C04"/>
    <w:rsid w:val="002C241B"/>
    <w:rsid w:val="0042297E"/>
    <w:rsid w:val="00462820"/>
    <w:rsid w:val="005C1815"/>
    <w:rsid w:val="007075C2"/>
    <w:rsid w:val="00732599"/>
    <w:rsid w:val="00A84ADA"/>
    <w:rsid w:val="00B56EB6"/>
    <w:rsid w:val="00BF1793"/>
    <w:rsid w:val="00CE62BE"/>
    <w:rsid w:val="00D75966"/>
    <w:rsid w:val="00DB6A1F"/>
    <w:rsid w:val="00DB766F"/>
    <w:rsid w:val="00E92138"/>
    <w:rsid w:val="00E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0AFD4146EC412CAFD1D7BD3015DDFC">
    <w:name w:val="940AFD4146EC412CAFD1D7BD3015DDFC"/>
  </w:style>
  <w:style w:type="paragraph" w:customStyle="1" w:styleId="F707768F330241AB8CF9FC9793C00599">
    <w:name w:val="F707768F330241AB8CF9FC9793C00599"/>
  </w:style>
  <w:style w:type="paragraph" w:customStyle="1" w:styleId="81D3E14FF4AE41ACA6F74E1942D777BD">
    <w:name w:val="81D3E14FF4AE41ACA6F74E1942D777B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9C04152313845FAA64CC6267544420B">
    <w:name w:val="19C04152313845FAA64CC6267544420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{250F0CF2-671D-4709-9098-01A198858FC3}tf00546271_win32</Template>
  <TotalTime>0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2024-02-06T14:02:00Z</dcterms:created>
  <dcterms:modified xsi:type="dcterms:W3CDTF">2024-04-10T21:00:00Z</dcterms:modified>
</cp:coreProperties>
</file>